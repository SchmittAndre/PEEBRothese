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C74" w:rsidRDefault="00DA18B8" w:rsidP="00DA18B8">
      <w:pPr>
        <w:pStyle w:val="Titel"/>
        <w:ind w:left="1440" w:hanging="1440"/>
        <w:jc w:val="right"/>
      </w:pPr>
      <w:r>
        <w:t>TextVenturer</w:t>
      </w:r>
    </w:p>
    <w:p w:rsidR="00DA18B8" w:rsidRPr="00DA18B8" w:rsidRDefault="00DA18B8" w:rsidP="00DA18B8">
      <w:pPr>
        <w:pStyle w:val="Titel"/>
        <w:ind w:left="1440" w:firstLine="720"/>
        <w:jc w:val="right"/>
      </w:pPr>
      <w:r w:rsidRPr="00DA18B8">
        <w:t xml:space="preserve">Use-Case Specification: </w:t>
      </w:r>
      <w:r w:rsidR="00BE7E2B">
        <w:t>Alias</w:t>
      </w:r>
    </w:p>
    <w:p w:rsidR="00D63C74" w:rsidRDefault="00D63C74">
      <w:pPr>
        <w:pStyle w:val="Titel"/>
        <w:jc w:val="right"/>
      </w:pPr>
    </w:p>
    <w:p w:rsidR="00D63C74" w:rsidRDefault="00A97443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D63C74" w:rsidRDefault="00D63C74"/>
    <w:p w:rsidR="00D63C74" w:rsidRDefault="00D63C74"/>
    <w:p w:rsidR="00D63C74" w:rsidRDefault="00D63C74">
      <w:pPr>
        <w:pStyle w:val="Textkrper"/>
      </w:pPr>
    </w:p>
    <w:p w:rsidR="00D63C74" w:rsidRDefault="00D63C74">
      <w:pPr>
        <w:pStyle w:val="Textkrper"/>
      </w:pPr>
    </w:p>
    <w:p w:rsidR="00D63C74" w:rsidRDefault="00D63C74">
      <w:pPr>
        <w:sectPr w:rsidR="00D63C74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D63C74" w:rsidRDefault="00A97443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3C74"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D63C74" w:rsidRDefault="00A9744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63C74">
        <w:tc>
          <w:tcPr>
            <w:tcW w:w="2304" w:type="dxa"/>
          </w:tcPr>
          <w:p w:rsidR="00D63C74" w:rsidRDefault="00A97443">
            <w:pPr>
              <w:pStyle w:val="Tabletext"/>
            </w:pPr>
            <w:r>
              <w:t>&lt;</w:t>
            </w:r>
            <w:r w:rsidR="000F7DE2">
              <w:t>11</w:t>
            </w:r>
            <w:r w:rsidR="00B41734">
              <w:t>/</w:t>
            </w:r>
            <w:r w:rsidR="000F7DE2">
              <w:t>APR</w:t>
            </w:r>
            <w:r w:rsidR="00B41734">
              <w:t>/1</w:t>
            </w:r>
            <w:r w:rsidR="000F7DE2">
              <w:t>7</w:t>
            </w:r>
            <w:r>
              <w:t>&gt;</w:t>
            </w:r>
          </w:p>
        </w:tc>
        <w:tc>
          <w:tcPr>
            <w:tcW w:w="1152" w:type="dxa"/>
          </w:tcPr>
          <w:p w:rsidR="00D63C74" w:rsidRDefault="00A97443">
            <w:pPr>
              <w:pStyle w:val="Tabletext"/>
            </w:pPr>
            <w:r>
              <w:t>&lt;</w:t>
            </w:r>
            <w:r w:rsidR="00B41734">
              <w:t>1.0</w:t>
            </w:r>
            <w:r>
              <w:t>&gt;</w:t>
            </w:r>
          </w:p>
        </w:tc>
        <w:tc>
          <w:tcPr>
            <w:tcW w:w="3744" w:type="dxa"/>
          </w:tcPr>
          <w:p w:rsidR="00D63C74" w:rsidRDefault="00DF0561">
            <w:pPr>
              <w:pStyle w:val="Tabletext"/>
            </w:pPr>
            <w:r>
              <w:t>First Uploaded</w:t>
            </w:r>
          </w:p>
        </w:tc>
        <w:tc>
          <w:tcPr>
            <w:tcW w:w="2304" w:type="dxa"/>
          </w:tcPr>
          <w:p w:rsidR="00D63C74" w:rsidRDefault="000F7DE2">
            <w:pPr>
              <w:pStyle w:val="Tabletext"/>
            </w:pPr>
            <w:r>
              <w:t>Simon Vollmer</w:t>
            </w: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  <w:tr w:rsidR="00D63C74"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  <w:tc>
          <w:tcPr>
            <w:tcW w:w="1152" w:type="dxa"/>
          </w:tcPr>
          <w:p w:rsidR="00D63C74" w:rsidRDefault="00D63C74">
            <w:pPr>
              <w:pStyle w:val="Tabletext"/>
            </w:pPr>
          </w:p>
        </w:tc>
        <w:tc>
          <w:tcPr>
            <w:tcW w:w="3744" w:type="dxa"/>
          </w:tcPr>
          <w:p w:rsidR="00D63C74" w:rsidRDefault="00D63C74">
            <w:pPr>
              <w:pStyle w:val="Tabletext"/>
            </w:pPr>
          </w:p>
        </w:tc>
        <w:tc>
          <w:tcPr>
            <w:tcW w:w="2304" w:type="dxa"/>
          </w:tcPr>
          <w:p w:rsidR="00D63C74" w:rsidRDefault="00D63C74">
            <w:pPr>
              <w:pStyle w:val="Tabletext"/>
            </w:pPr>
          </w:p>
        </w:tc>
      </w:tr>
    </w:tbl>
    <w:p w:rsidR="00D63C74" w:rsidRDefault="00D63C74"/>
    <w:p w:rsidR="00D63C74" w:rsidRDefault="00A97443">
      <w:pPr>
        <w:pStyle w:val="Titel"/>
      </w:pPr>
      <w:r>
        <w:br w:type="page"/>
      </w:r>
      <w:r>
        <w:lastRenderedPageBreak/>
        <w:t>Table of Contents</w:t>
      </w:r>
    </w:p>
    <w:p w:rsidR="004A433A" w:rsidRDefault="00A97443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433A">
        <w:rPr>
          <w:noProof/>
        </w:rPr>
        <w:t>1.</w:t>
      </w:r>
      <w:r w:rsidR="004A433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4A433A">
        <w:rPr>
          <w:noProof/>
        </w:rPr>
        <w:t>Use-Case Name</w:t>
      </w:r>
      <w:r w:rsidR="004A433A">
        <w:rPr>
          <w:noProof/>
        </w:rPr>
        <w:tab/>
      </w:r>
      <w:r w:rsidR="004A433A">
        <w:rPr>
          <w:noProof/>
        </w:rPr>
        <w:fldChar w:fldCharType="begin"/>
      </w:r>
      <w:r w:rsidR="004A433A">
        <w:rPr>
          <w:noProof/>
        </w:rPr>
        <w:instrText xml:space="preserve"> PAGEREF _Toc465848821 \h </w:instrText>
      </w:r>
      <w:r w:rsidR="004A433A">
        <w:rPr>
          <w:noProof/>
        </w:rPr>
      </w:r>
      <w:r w:rsidR="004A433A">
        <w:rPr>
          <w:noProof/>
        </w:rPr>
        <w:fldChar w:fldCharType="separate"/>
      </w:r>
      <w:r w:rsidR="004A433A">
        <w:rPr>
          <w:noProof/>
        </w:rPr>
        <w:t>4</w:t>
      </w:r>
      <w:r w:rsidR="004A433A"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433A" w:rsidRDefault="004A433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amount of inventory zero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433A" w:rsidRDefault="004A433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_Toc465848830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63C74" w:rsidRDefault="00A97443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524C6B">
        <w:lastRenderedPageBreak/>
        <w:fldChar w:fldCharType="begin"/>
      </w:r>
      <w:r w:rsidR="00524C6B">
        <w:instrText xml:space="preserve">title  \* Mergeformat </w:instrText>
      </w:r>
      <w:r w:rsidR="00524C6B">
        <w:fldChar w:fldCharType="separate"/>
      </w:r>
      <w:r w:rsidR="00B975AB">
        <w:t xml:space="preserve">Use-Case Specification: </w:t>
      </w:r>
      <w:r w:rsidR="00DF0561">
        <w:t>Use</w:t>
      </w:r>
      <w:r w:rsidR="00524C6B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D63C74" w:rsidRDefault="00D63C74">
      <w:pPr>
        <w:pStyle w:val="InfoBlue"/>
      </w:pPr>
    </w:p>
    <w:p w:rsidR="00D63C74" w:rsidRDefault="00A97443">
      <w:pPr>
        <w:pStyle w:val="berschrift1"/>
      </w:pPr>
      <w:bookmarkStart w:id="2" w:name="_Toc46584882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D63C74" w:rsidRDefault="00A97443">
      <w:pPr>
        <w:pStyle w:val="berschrift2"/>
      </w:pPr>
      <w:bookmarkStart w:id="5" w:name="_Toc465848822"/>
      <w:r>
        <w:t>Brief Description</w:t>
      </w:r>
      <w:bookmarkEnd w:id="3"/>
      <w:bookmarkEnd w:id="4"/>
      <w:bookmarkEnd w:id="5"/>
    </w:p>
    <w:p w:rsidR="00D63C74" w:rsidRDefault="00B41734" w:rsidP="00B41734">
      <w:r>
        <w:t>This is our UC Diagram w</w:t>
      </w:r>
      <w:r w:rsidR="00DF0561">
        <w:t>h</w:t>
      </w:r>
      <w:r>
        <w:t xml:space="preserve">ich starts if you type in </w:t>
      </w:r>
      <w:r w:rsidR="000F7DE2">
        <w:t>a command.</w:t>
      </w:r>
    </w:p>
    <w:p w:rsidR="00D63C74" w:rsidRDefault="00A97443">
      <w:pPr>
        <w:pStyle w:val="berschrift1"/>
        <w:widowControl/>
      </w:pPr>
      <w:bookmarkStart w:id="6" w:name="_Toc423410239"/>
      <w:bookmarkStart w:id="7" w:name="_Toc425054505"/>
      <w:bookmarkStart w:id="8" w:name="_Toc465848823"/>
      <w:r>
        <w:t>Flow of Events</w:t>
      </w:r>
      <w:bookmarkEnd w:id="6"/>
      <w:bookmarkEnd w:id="7"/>
      <w:bookmarkEnd w:id="8"/>
    </w:p>
    <w:p w:rsidR="00D63C74" w:rsidRDefault="00A97443">
      <w:pPr>
        <w:pStyle w:val="berschrift2"/>
        <w:widowControl/>
      </w:pPr>
      <w:bookmarkStart w:id="9" w:name="_Toc423410240"/>
      <w:bookmarkStart w:id="10" w:name="_Toc425054506"/>
      <w:bookmarkStart w:id="11" w:name="_Toc465848824"/>
      <w:r>
        <w:t>Basic Flow</w:t>
      </w:r>
      <w:bookmarkEnd w:id="9"/>
      <w:bookmarkEnd w:id="10"/>
      <w:bookmarkEnd w:id="11"/>
      <w:r>
        <w:t xml:space="preserve"> </w:t>
      </w:r>
    </w:p>
    <w:p w:rsidR="00B41734" w:rsidRDefault="00B41734" w:rsidP="00B41734"/>
    <w:p w:rsidR="00B41734" w:rsidRDefault="00B41734" w:rsidP="00B41734">
      <w:bookmarkStart w:id="12" w:name="_GoBack"/>
      <w:r>
        <w:rPr>
          <w:noProof/>
          <w:lang w:val="de-DE" w:eastAsia="de-DE"/>
        </w:rPr>
        <w:drawing>
          <wp:inline distT="0" distB="0" distL="0" distR="0">
            <wp:extent cx="4016772" cy="4068825"/>
            <wp:effectExtent l="0" t="0" r="317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t inventory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772" cy="40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66765B" w:rsidRPr="00B41734" w:rsidRDefault="00BC5A40" w:rsidP="00B41734">
      <w:r>
        <w:rPr>
          <w:noProof/>
          <w:lang w:val="de-DE" w:eastAsia="de-DE"/>
        </w:rPr>
        <w:lastRenderedPageBreak/>
        <w:drawing>
          <wp:inline distT="0" distB="0" distL="0" distR="0" wp14:anchorId="3F54A64A" wp14:editId="16178C92">
            <wp:extent cx="5943600" cy="47517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494"/>
                    <a:stretch/>
                  </pic:blipFill>
                  <pic:spPr bwMode="auto">
                    <a:xfrm>
                      <a:off x="0" y="0"/>
                      <a:ext cx="5943600" cy="4751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C74" w:rsidRDefault="00A97443">
      <w:pPr>
        <w:pStyle w:val="berschrift2"/>
        <w:widowControl/>
      </w:pPr>
      <w:bookmarkStart w:id="13" w:name="_Toc423410241"/>
      <w:bookmarkStart w:id="14" w:name="_Toc425054507"/>
      <w:bookmarkStart w:id="15" w:name="_Toc465848825"/>
      <w:r>
        <w:t>Alternative Flows</w:t>
      </w:r>
      <w:bookmarkEnd w:id="13"/>
      <w:bookmarkEnd w:id="14"/>
      <w:bookmarkEnd w:id="15"/>
    </w:p>
    <w:p w:rsidR="00D63C74" w:rsidRDefault="000F7DE2">
      <w:pPr>
        <w:pStyle w:val="berschrift3"/>
        <w:widowControl/>
      </w:pPr>
      <w:r>
        <w:t>Command is not available</w:t>
      </w:r>
    </w:p>
    <w:p w:rsidR="00B41734" w:rsidRPr="00B41734" w:rsidRDefault="00FB3520" w:rsidP="00B41734">
      <w:r>
        <w:t xml:space="preserve">If the chosen </w:t>
      </w:r>
      <w:r w:rsidR="000F7DE2">
        <w:t>Command is not available</w:t>
      </w:r>
      <w:r w:rsidR="00AF7274">
        <w:t xml:space="preserve"> an error massage appears on the UI</w:t>
      </w:r>
    </w:p>
    <w:p w:rsidR="00D63C74" w:rsidRDefault="00A97443">
      <w:pPr>
        <w:pStyle w:val="berschrift1"/>
      </w:pPr>
      <w:bookmarkStart w:id="16" w:name="_Toc423410251"/>
      <w:bookmarkStart w:id="17" w:name="_Toc425054510"/>
      <w:bookmarkStart w:id="18" w:name="_Toc465848827"/>
      <w:r>
        <w:t>Special Requirements</w:t>
      </w:r>
      <w:bookmarkEnd w:id="16"/>
      <w:bookmarkEnd w:id="17"/>
      <w:bookmarkEnd w:id="18"/>
    </w:p>
    <w:p w:rsidR="00D63C74" w:rsidRDefault="00F5653E" w:rsidP="00F5653E">
      <w:r>
        <w:t>n/a</w:t>
      </w:r>
    </w:p>
    <w:p w:rsidR="00D63C74" w:rsidRDefault="00D63C74"/>
    <w:p w:rsidR="00D63C74" w:rsidRDefault="00A97443">
      <w:pPr>
        <w:pStyle w:val="berschrift1"/>
        <w:widowControl/>
      </w:pPr>
      <w:bookmarkStart w:id="19" w:name="_Toc423410253"/>
      <w:bookmarkStart w:id="20" w:name="_Toc425054512"/>
      <w:bookmarkStart w:id="21" w:name="_Toc465848828"/>
      <w:r>
        <w:t>Preconditions</w:t>
      </w:r>
      <w:bookmarkEnd w:id="19"/>
      <w:bookmarkEnd w:id="20"/>
      <w:bookmarkEnd w:id="21"/>
    </w:p>
    <w:p w:rsidR="00D63C74" w:rsidRDefault="00F5653E" w:rsidP="00F5653E">
      <w:r>
        <w:t>n/a</w:t>
      </w:r>
    </w:p>
    <w:p w:rsidR="00D63C74" w:rsidRDefault="00A97443">
      <w:pPr>
        <w:pStyle w:val="berschrift1"/>
        <w:widowControl/>
      </w:pPr>
      <w:bookmarkStart w:id="22" w:name="_Toc423410255"/>
      <w:bookmarkStart w:id="23" w:name="_Toc425054514"/>
      <w:bookmarkStart w:id="24" w:name="_Toc465848829"/>
      <w:r>
        <w:t>Postconditions</w:t>
      </w:r>
      <w:bookmarkEnd w:id="22"/>
      <w:bookmarkEnd w:id="23"/>
      <w:bookmarkEnd w:id="24"/>
    </w:p>
    <w:p w:rsidR="00F5653E" w:rsidRPr="00F5653E" w:rsidRDefault="00F5653E" w:rsidP="00F5653E">
      <w:r>
        <w:t>Wait for next input</w:t>
      </w:r>
    </w:p>
    <w:p w:rsidR="00D63C74" w:rsidRDefault="00A97443">
      <w:pPr>
        <w:pStyle w:val="berschrift1"/>
      </w:pPr>
      <w:bookmarkStart w:id="25" w:name="_Toc465848830"/>
      <w:r>
        <w:t>Extension Points</w:t>
      </w:r>
      <w:bookmarkEnd w:id="25"/>
    </w:p>
    <w:p w:rsidR="00B975AB" w:rsidRDefault="00F5653E" w:rsidP="00AF7274">
      <w:r>
        <w:t>n/a</w:t>
      </w:r>
    </w:p>
    <w:sectPr w:rsidR="00B975AB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C6B" w:rsidRDefault="00524C6B">
      <w:pPr>
        <w:spacing w:line="240" w:lineRule="auto"/>
      </w:pPr>
      <w:r>
        <w:separator/>
      </w:r>
    </w:p>
  </w:endnote>
  <w:endnote w:type="continuationSeparator" w:id="0">
    <w:p w:rsidR="00524C6B" w:rsidRDefault="00524C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3C7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24C6B">
            <w:fldChar w:fldCharType="begin"/>
          </w:r>
          <w:r w:rsidR="00524C6B">
            <w:instrText xml:space="preserve"> DOCPROPERTY "Company"  \* MERGEFORMAT </w:instrText>
          </w:r>
          <w:r w:rsidR="00524C6B">
            <w:fldChar w:fldCharType="separate"/>
          </w:r>
          <w:r w:rsidR="00B975AB">
            <w:t>&lt;Company Name&gt;</w:t>
          </w:r>
          <w:r w:rsidR="00524C6B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70AD7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3C74" w:rsidRDefault="00A97443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0F7DE2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D63C74" w:rsidRDefault="00D63C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C6B" w:rsidRDefault="00524C6B">
      <w:pPr>
        <w:spacing w:line="240" w:lineRule="auto"/>
      </w:pPr>
      <w:r>
        <w:separator/>
      </w:r>
    </w:p>
  </w:footnote>
  <w:footnote w:type="continuationSeparator" w:id="0">
    <w:p w:rsidR="00524C6B" w:rsidRDefault="00524C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C74" w:rsidRDefault="00D63C74">
    <w:pPr>
      <w:rPr>
        <w:sz w:val="24"/>
      </w:rPr>
    </w:pPr>
  </w:p>
  <w:p w:rsidR="00D63C74" w:rsidRDefault="00D63C74">
    <w:pPr>
      <w:pBdr>
        <w:top w:val="single" w:sz="6" w:space="1" w:color="auto"/>
      </w:pBdr>
      <w:rPr>
        <w:sz w:val="24"/>
      </w:rPr>
    </w:pPr>
  </w:p>
  <w:p w:rsidR="00D63C74" w:rsidRDefault="00B975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Text</w:t>
    </w:r>
    <w:r w:rsidR="00DA18B8">
      <w:rPr>
        <w:rFonts w:ascii="Arial" w:hAnsi="Arial"/>
        <w:b/>
        <w:sz w:val="36"/>
      </w:rPr>
      <w:t>V</w:t>
    </w:r>
    <w:r>
      <w:rPr>
        <w:rFonts w:ascii="Arial" w:hAnsi="Arial"/>
        <w:b/>
        <w:sz w:val="36"/>
      </w:rPr>
      <w:t>enturer</w:t>
    </w:r>
  </w:p>
  <w:p w:rsidR="00D63C74" w:rsidRDefault="00D63C74">
    <w:pPr>
      <w:pBdr>
        <w:bottom w:val="single" w:sz="6" w:space="1" w:color="auto"/>
      </w:pBdr>
      <w:jc w:val="right"/>
      <w:rPr>
        <w:sz w:val="24"/>
      </w:rPr>
    </w:pPr>
  </w:p>
  <w:p w:rsidR="00D63C74" w:rsidRDefault="00D63C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3C74">
      <w:tc>
        <w:tcPr>
          <w:tcW w:w="6379" w:type="dxa"/>
        </w:tcPr>
        <w:p w:rsidR="00D63C74" w:rsidRDefault="00C406F3">
          <w:r>
            <w:t>TextVenturer</w:t>
          </w:r>
        </w:p>
      </w:tc>
      <w:tc>
        <w:tcPr>
          <w:tcW w:w="3179" w:type="dxa"/>
        </w:tcPr>
        <w:p w:rsidR="00D63C74" w:rsidRDefault="00A9744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63C74">
      <w:tc>
        <w:tcPr>
          <w:tcW w:w="6379" w:type="dxa"/>
        </w:tcPr>
        <w:p w:rsidR="00D63C74" w:rsidRDefault="00C36F0C">
          <w:r>
            <w:t xml:space="preserve">Use-Case Specification: </w:t>
          </w:r>
          <w:r w:rsidR="000F7DE2">
            <w:t>Alias</w:t>
          </w:r>
        </w:p>
      </w:tc>
      <w:tc>
        <w:tcPr>
          <w:tcW w:w="3179" w:type="dxa"/>
        </w:tcPr>
        <w:p w:rsidR="00D63C74" w:rsidRDefault="00A97443">
          <w:r>
            <w:t xml:space="preserve">  Date:  &lt;</w:t>
          </w:r>
          <w:r w:rsidR="00DF0561">
            <w:t>07</w:t>
          </w:r>
          <w:r w:rsidR="004A433A">
            <w:t>/</w:t>
          </w:r>
          <w:r w:rsidR="00DF0561">
            <w:t>DEC</w:t>
          </w:r>
          <w:r w:rsidR="004A433A">
            <w:t>/16</w:t>
          </w:r>
          <w:r>
            <w:t>&gt;</w:t>
          </w:r>
        </w:p>
      </w:tc>
    </w:tr>
    <w:tr w:rsidR="00D63C74">
      <w:tc>
        <w:tcPr>
          <w:tcW w:w="9558" w:type="dxa"/>
          <w:gridSpan w:val="2"/>
        </w:tcPr>
        <w:p w:rsidR="00D63C74" w:rsidRDefault="00D63C74"/>
      </w:tc>
    </w:tr>
  </w:tbl>
  <w:p w:rsidR="00D63C74" w:rsidRDefault="00D63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CA3658"/>
    <w:multiLevelType w:val="multilevel"/>
    <w:tmpl w:val="0874A9A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AB"/>
    <w:rsid w:val="000F7DE2"/>
    <w:rsid w:val="0023367C"/>
    <w:rsid w:val="002E3690"/>
    <w:rsid w:val="00395B86"/>
    <w:rsid w:val="00400453"/>
    <w:rsid w:val="00470AD7"/>
    <w:rsid w:val="004A433A"/>
    <w:rsid w:val="00524C6B"/>
    <w:rsid w:val="0066765B"/>
    <w:rsid w:val="00870188"/>
    <w:rsid w:val="009D3DFA"/>
    <w:rsid w:val="00A007CC"/>
    <w:rsid w:val="00A97443"/>
    <w:rsid w:val="00AF7274"/>
    <w:rsid w:val="00B41734"/>
    <w:rsid w:val="00B975AB"/>
    <w:rsid w:val="00BC5A40"/>
    <w:rsid w:val="00BE6A50"/>
    <w:rsid w:val="00BE7E2B"/>
    <w:rsid w:val="00C36F0C"/>
    <w:rsid w:val="00C406F3"/>
    <w:rsid w:val="00C9574D"/>
    <w:rsid w:val="00CA7A7E"/>
    <w:rsid w:val="00CC55DE"/>
    <w:rsid w:val="00D63C74"/>
    <w:rsid w:val="00D702F5"/>
    <w:rsid w:val="00DA18B8"/>
    <w:rsid w:val="00DE3676"/>
    <w:rsid w:val="00DF0561"/>
    <w:rsid w:val="00F5653E"/>
    <w:rsid w:val="00FB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EE60F5"/>
  <w15:chartTrackingRefBased/>
  <w15:docId w15:val="{1940ECF8-6149-4A68-AD67-30D514A9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wnloads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5</Pages>
  <Words>155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Andre</dc:creator>
  <cp:keywords/>
  <dc:description/>
  <cp:lastModifiedBy>Simon Vollmer</cp:lastModifiedBy>
  <cp:revision>3</cp:revision>
  <cp:lastPrinted>1899-12-31T23:00:00Z</cp:lastPrinted>
  <dcterms:created xsi:type="dcterms:W3CDTF">2017-04-11T09:25:00Z</dcterms:created>
  <dcterms:modified xsi:type="dcterms:W3CDTF">2017-04-11T09:32:00Z</dcterms:modified>
</cp:coreProperties>
</file>